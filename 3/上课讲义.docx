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05466" w14:textId="77777777" w:rsidR="00EF270A" w:rsidRPr="00166B4C" w:rsidRDefault="00EF270A">
      <w:pPr>
        <w:pStyle w:val="ac"/>
        <w:rPr>
          <w:rFonts w:hint="eastAsia"/>
          <w:lang w:val="en-US"/>
        </w:rPr>
      </w:pPr>
    </w:p>
    <w:p w14:paraId="5F229369" w14:textId="77777777" w:rsidR="00C765A0" w:rsidRPr="001066A0" w:rsidRDefault="00C765A0">
      <w:pPr>
        <w:pStyle w:val="a8"/>
        <w:rPr>
          <w:lang w:val="en-US"/>
        </w:rPr>
      </w:pPr>
      <w:r>
        <w:rPr>
          <w:rFonts w:hint="eastAsia"/>
        </w:rPr>
        <w:t>上课讲义</w:t>
      </w:r>
    </w:p>
    <w:p w14:paraId="4C7E127D" w14:textId="77777777" w:rsidR="00EF270A" w:rsidRDefault="00C765A0">
      <w:pPr>
        <w:pStyle w:val="1"/>
      </w:pPr>
      <w:r>
        <w:rPr>
          <w:rFonts w:hint="eastAsia"/>
        </w:rPr>
        <w:t>课前的话</w:t>
      </w:r>
    </w:p>
    <w:p w14:paraId="1B981C1B" w14:textId="77777777" w:rsidR="00EF270A" w:rsidRPr="00E0281B" w:rsidRDefault="00E0281B">
      <w:r>
        <w:rPr>
          <w:rFonts w:hint="eastAsia"/>
        </w:rPr>
        <w:t>刚刚讲完神学</w:t>
      </w:r>
      <w:r>
        <w:t>—</w:t>
      </w:r>
      <w:r>
        <w:rPr>
          <w:rFonts w:hint="eastAsia"/>
        </w:rPr>
        <w:t>设计模式。接下来由我给大家带来</w:t>
      </w:r>
      <w:r>
        <w:rPr>
          <w:rFonts w:hint="eastAsia"/>
        </w:rPr>
        <w:t xml:space="preserve">curl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正则表达式的讲解。</w:t>
      </w:r>
      <w:bookmarkStart w:id="0" w:name="_GoBack"/>
    </w:p>
    <w:p w14:paraId="357AF15B" w14:textId="77777777" w:rsidR="00EF270A" w:rsidRDefault="00E0281B" w:rsidP="00E0281B">
      <w:pPr>
        <w:pStyle w:val="2"/>
        <w:numPr>
          <w:ilvl w:val="0"/>
          <w:numId w:val="0"/>
        </w:numPr>
        <w:ind w:left="720"/>
        <w:rPr>
          <w:color w:val="707070" w:themeColor="accent1"/>
          <w:szCs w:val="24"/>
        </w:rPr>
      </w:pPr>
      <w:r>
        <w:rPr>
          <w:rFonts w:hint="eastAsia"/>
          <w:color w:val="707070" w:themeColor="accent1"/>
          <w:szCs w:val="24"/>
        </w:rPr>
        <w:t>在讲</w:t>
      </w:r>
      <w:r w:rsidR="006F7EB2">
        <w:rPr>
          <w:rFonts w:hint="eastAsia"/>
          <w:color w:val="707070" w:themeColor="accent1"/>
          <w:szCs w:val="24"/>
        </w:rPr>
        <w:t>解今天的知识前，我们要先提一个东西</w:t>
      </w:r>
    </w:p>
    <w:p w14:paraId="4889F6B7" w14:textId="77777777" w:rsidR="003B2891" w:rsidRDefault="003B2891" w:rsidP="00E0281B">
      <w:pPr>
        <w:pStyle w:val="2"/>
        <w:numPr>
          <w:ilvl w:val="0"/>
          <w:numId w:val="0"/>
        </w:numPr>
        <w:ind w:left="720"/>
        <w:rPr>
          <w:color w:val="707070" w:themeColor="accent1"/>
          <w:szCs w:val="24"/>
        </w:rPr>
      </w:pPr>
      <w:r>
        <w:rPr>
          <w:rFonts w:hint="eastAsia"/>
          <w:color w:val="707070" w:themeColor="accent1"/>
          <w:szCs w:val="24"/>
        </w:rPr>
        <w:t>爬虫，</w:t>
      </w:r>
    </w:p>
    <w:p w14:paraId="6FCAAF55" w14:textId="77777777" w:rsidR="001C758A" w:rsidRPr="001C758A" w:rsidRDefault="003B2891" w:rsidP="001C758A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eastAsia"/>
          <w:szCs w:val="24"/>
        </w:rPr>
        <w:t>那爬虫是什么呢</w:t>
      </w:r>
      <w:r w:rsidR="00084B9C">
        <w:rPr>
          <w:szCs w:val="24"/>
          <w:lang w:val="en-US"/>
        </w:rPr>
        <w:t>?</w:t>
      </w:r>
      <w:r w:rsidR="00D10A3E" w:rsidRPr="00D10A3E">
        <w:rPr>
          <w:rFonts w:ascii="FZQingChunTiS DemiBold" w:eastAsia="FZQingChunTiS DemiBold" w:hAnsi="FZQingChunTiS DemiBold" w:cs="MS Mincho" w:hint="eastAsi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="00D10A3E" w:rsidRPr="00D10A3E"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网</w:t>
      </w:r>
      <w:r w:rsidR="00D10A3E" w:rsidRPr="00D10A3E">
        <w:rPr>
          <w:rFonts w:ascii="FZQingChunTiS DemiBold" w:eastAsia="FZQingChunTiS DemiBold" w:hAnsi="FZQingChunTiS DemiBold" w:cs="SimSun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络</w:t>
      </w:r>
      <w:r w:rsidR="00D10A3E" w:rsidRPr="00D10A3E"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爬虫是</w:t>
      </w:r>
      <w:r w:rsidR="001C758A" w:rsidRPr="001C758A">
        <w:rPr>
          <w:rFonts w:ascii="FZQingChunTiS" w:eastAsia="FZQingChunTiS" w:hAnsi="FZQingChunTiS" w:cs="MS Mincho"/>
          <w:b/>
          <w:bCs/>
          <w:color w:val="333333"/>
          <w:sz w:val="24"/>
          <w:szCs w:val="24"/>
          <w:shd w:val="clear" w:color="auto" w:fill="FFFFFF"/>
          <w:lang w:val="en-US"/>
        </w:rPr>
        <w:t>是一种按照</w:t>
      </w:r>
      <w:r w:rsidR="001C758A" w:rsidRPr="001C758A">
        <w:rPr>
          <w:rFonts w:ascii="FZQingChunTiS" w:eastAsia="FZQingChunTiS" w:hAnsi="FZQingChunTiS" w:cs="MS Mincho"/>
          <w:b/>
          <w:bCs/>
          <w:color w:val="333333"/>
          <w:sz w:val="32"/>
          <w:szCs w:val="32"/>
          <w:shd w:val="clear" w:color="auto" w:fill="FFFFFF"/>
          <w:lang w:val="en-US"/>
        </w:rPr>
        <w:t>一定的</w:t>
      </w:r>
      <w:r w:rsidR="001C758A" w:rsidRPr="001C758A">
        <w:rPr>
          <w:rFonts w:ascii="FZQingChunTiS" w:eastAsia="FZQingChunTiS" w:hAnsi="FZQingChunTiS" w:cs="SimSun"/>
          <w:b/>
          <w:bCs/>
          <w:color w:val="333333"/>
          <w:sz w:val="32"/>
          <w:szCs w:val="32"/>
          <w:shd w:val="clear" w:color="auto" w:fill="FFFFFF"/>
          <w:lang w:val="en-US"/>
        </w:rPr>
        <w:t>规则</w:t>
      </w:r>
      <w:r w:rsidR="001C758A" w:rsidRPr="001C758A">
        <w:rPr>
          <w:rFonts w:ascii="FZQingChunTiS" w:eastAsia="FZQingChunTiS" w:hAnsi="FZQingChunTiS" w:cs="Arial"/>
          <w:b/>
          <w:bCs/>
          <w:color w:val="333333"/>
          <w:sz w:val="24"/>
          <w:szCs w:val="24"/>
          <w:shd w:val="clear" w:color="auto" w:fill="FFFFFF"/>
          <w:lang w:val="en-US"/>
        </w:rPr>
        <w:t>,</w:t>
      </w:r>
      <w:r w:rsidR="001C758A" w:rsidRPr="001C758A">
        <w:rPr>
          <w:rFonts w:ascii="FZQingChunTiS" w:eastAsia="FZQingChunTiS" w:hAnsi="FZQingChunTiS" w:cs="MS Mincho"/>
          <w:b/>
          <w:bCs/>
          <w:color w:val="333333"/>
          <w:sz w:val="24"/>
          <w:szCs w:val="24"/>
          <w:shd w:val="clear" w:color="auto" w:fill="FFFFFF"/>
          <w:lang w:val="en-US"/>
        </w:rPr>
        <w:t>自</w:t>
      </w:r>
      <w:r w:rsidR="001C758A" w:rsidRPr="001C758A">
        <w:rPr>
          <w:rFonts w:ascii="FZQingChunTiS" w:eastAsia="FZQingChunTiS" w:hAnsi="FZQingChunTiS" w:cs="SimSun"/>
          <w:b/>
          <w:bCs/>
          <w:color w:val="333333"/>
          <w:sz w:val="24"/>
          <w:szCs w:val="24"/>
          <w:shd w:val="clear" w:color="auto" w:fill="FFFFFF"/>
          <w:lang w:val="en-US"/>
        </w:rPr>
        <w:t>动</w:t>
      </w:r>
      <w:r w:rsidR="001C758A" w:rsidRPr="001C758A">
        <w:rPr>
          <w:rFonts w:ascii="FZQingChunTiS" w:eastAsia="FZQingChunTiS" w:hAnsi="FZQingChunTiS" w:cs="MS Mincho"/>
          <w:b/>
          <w:bCs/>
          <w:color w:val="333333"/>
          <w:sz w:val="24"/>
          <w:szCs w:val="24"/>
          <w:shd w:val="clear" w:color="auto" w:fill="FFFFFF"/>
          <w:lang w:val="en-US"/>
        </w:rPr>
        <w:t>的</w:t>
      </w:r>
      <w:r w:rsidR="001C758A" w:rsidRPr="001C758A">
        <w:rPr>
          <w:rFonts w:ascii="FZQingChunTiS" w:eastAsia="FZQingChunTiS" w:hAnsi="FZQingChunTiS" w:cs="MS Mincho"/>
          <w:b/>
          <w:bCs/>
          <w:color w:val="333333"/>
          <w:sz w:val="32"/>
          <w:szCs w:val="32"/>
          <w:shd w:val="clear" w:color="auto" w:fill="FFFFFF"/>
          <w:lang w:val="en-US"/>
        </w:rPr>
        <w:t>抓取</w:t>
      </w:r>
      <w:r w:rsidR="001C758A" w:rsidRPr="001C758A">
        <w:rPr>
          <w:rFonts w:ascii="FZQingChunTiS" w:eastAsia="FZQingChunTiS" w:hAnsi="FZQingChunTiS" w:cs="MS Mincho"/>
          <w:b/>
          <w:bCs/>
          <w:color w:val="333333"/>
          <w:sz w:val="24"/>
          <w:szCs w:val="24"/>
          <w:shd w:val="clear" w:color="auto" w:fill="FFFFFF"/>
          <w:lang w:val="en-US"/>
        </w:rPr>
        <w:t>万</w:t>
      </w:r>
      <w:r w:rsidR="001C758A" w:rsidRPr="001C758A">
        <w:rPr>
          <w:rFonts w:ascii="FZQingChunTiS" w:eastAsia="FZQingChunTiS" w:hAnsi="FZQingChunTiS" w:cs="SimSun"/>
          <w:b/>
          <w:bCs/>
          <w:color w:val="333333"/>
          <w:sz w:val="24"/>
          <w:szCs w:val="24"/>
          <w:shd w:val="clear" w:color="auto" w:fill="FFFFFF"/>
          <w:lang w:val="en-US"/>
        </w:rPr>
        <w:t>维</w:t>
      </w:r>
      <w:r w:rsidR="001C758A" w:rsidRPr="001C758A">
        <w:rPr>
          <w:rFonts w:ascii="FZQingChunTiS" w:eastAsia="FZQingChunTiS" w:hAnsi="FZQingChunTiS" w:cs="MS Mincho"/>
          <w:b/>
          <w:bCs/>
          <w:color w:val="333333"/>
          <w:sz w:val="24"/>
          <w:szCs w:val="24"/>
          <w:shd w:val="clear" w:color="auto" w:fill="FFFFFF"/>
          <w:lang w:val="en-US"/>
        </w:rPr>
        <w:t>网</w:t>
      </w:r>
      <w:bookmarkEnd w:id="0"/>
      <w:r w:rsidR="001C758A" w:rsidRPr="001C758A">
        <w:rPr>
          <w:rFonts w:ascii="FZQingChunTiS" w:eastAsia="FZQingChunTiS" w:hAnsi="FZQingChunTiS" w:cs="MS Mincho"/>
          <w:b/>
          <w:bCs/>
          <w:color w:val="333333"/>
          <w:sz w:val="24"/>
          <w:szCs w:val="24"/>
          <w:shd w:val="clear" w:color="auto" w:fill="FFFFFF"/>
          <w:lang w:val="en-US"/>
        </w:rPr>
        <w:t>信息的程序或者脚本</w:t>
      </w:r>
    </w:p>
    <w:p w14:paraId="4DB53C73" w14:textId="77777777" w:rsidR="00D10A3E" w:rsidRDefault="00427C6A" w:rsidP="00D10A3E">
      <w:pPr>
        <w:rPr>
          <w:rFonts w:ascii="FZQingChunTiS DemiBold" w:eastAsia="FZQingChunTiS DemiBold" w:hAnsi="FZQingChunTiS DemiBold" w:cs="MS Mincho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FZQingChunTiS DemiBold" w:eastAsia="FZQingChunTiS DemiBold" w:hAnsi="FZQingChunTiS DemiBold" w:cs="MS Mincho"/>
          <w:b/>
          <w:bCs/>
          <w:color w:val="333333"/>
          <w:sz w:val="24"/>
          <w:szCs w:val="24"/>
          <w:shd w:val="clear" w:color="auto" w:fill="FFFFFF"/>
          <w:lang w:val="en-US"/>
        </w:rPr>
        <w:t>。</w:t>
      </w:r>
    </w:p>
    <w:p w14:paraId="3CDCE942" w14:textId="77777777" w:rsidR="00427C6A" w:rsidRDefault="00427C6A" w:rsidP="00D10A3E">
      <w:pPr>
        <w:rPr>
          <w:rFonts w:ascii="FZQingChunTiS DemiBold" w:eastAsia="FZQingChunTiS DemiBold" w:hAnsi="FZQingChunTiS DemiBold" w:cs="MS Mincho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从中</w:t>
      </w:r>
      <w:r w:rsidR="006163A1"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我们</w:t>
      </w:r>
      <w:r w:rsidR="00B53251"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可以发现，</w:t>
      </w:r>
      <w:r w:rsidR="00F83940"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爬虫需要对信息进行抓取并使用一定的规则进行匹配。</w:t>
      </w:r>
    </w:p>
    <w:p w14:paraId="01ED6EE2" w14:textId="77777777" w:rsidR="00F83940" w:rsidRDefault="00F83940" w:rsidP="00D10A3E">
      <w:pPr>
        <w:rPr>
          <w:rFonts w:ascii="FZQingChunTiS DemiBold" w:eastAsia="FZQingChunTiS DemiBold" w:hAnsi="FZQingChunTiS DemiBold" w:cs="MS Mincho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刚好我们今天学习的</w:t>
      </w:r>
      <w:r w:rsidR="001066A0"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东西就可以实现这个</w:t>
      </w:r>
    </w:p>
    <w:p w14:paraId="0CC388C8" w14:textId="77777777" w:rsidR="001066A0" w:rsidRDefault="00DB0988" w:rsidP="00D10A3E">
      <w:pPr>
        <w:rPr>
          <w:rFonts w:ascii="FZQingChunTiS DemiBold" w:eastAsia="FZQingChunTiS DemiBold" w:hAnsi="FZQingChunTiS DemiBold" w:cs="MS Mincho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首先</w:t>
      </w:r>
    </w:p>
    <w:p w14:paraId="4463085F" w14:textId="77777777" w:rsidR="00C22B6D" w:rsidRPr="00B53251" w:rsidRDefault="00C22B6D" w:rsidP="00D10A3E">
      <w:pPr>
        <w:rPr>
          <w:rFonts w:ascii="FZQingChunTiS DemiBold" w:eastAsia="FZQingChunTiS DemiBold" w:hAnsi="FZQingChunTiS DemiBold" w:cs="Times New Roman"/>
          <w:b/>
          <w:bCs/>
          <w:color w:val="auto"/>
          <w:sz w:val="24"/>
          <w:szCs w:val="24"/>
          <w:lang w:val="en-US"/>
        </w:rPr>
      </w:pPr>
    </w:p>
    <w:p w14:paraId="2644F953" w14:textId="77777777" w:rsidR="003B2891" w:rsidRPr="00D10A3E" w:rsidRDefault="003B2891" w:rsidP="00E0281B">
      <w:pPr>
        <w:pStyle w:val="2"/>
        <w:numPr>
          <w:ilvl w:val="0"/>
          <w:numId w:val="0"/>
        </w:numPr>
        <w:ind w:left="720"/>
        <w:rPr>
          <w:lang w:val="en-US"/>
        </w:rPr>
      </w:pPr>
    </w:p>
    <w:p w14:paraId="3F1DA105" w14:textId="77777777" w:rsidR="00EF270A" w:rsidRDefault="00DB0988">
      <w:pPr>
        <w:pStyle w:val="1"/>
      </w:pPr>
      <w:r>
        <w:rPr>
          <w:rFonts w:hint="eastAsia"/>
        </w:rPr>
        <w:t>curl</w:t>
      </w:r>
    </w:p>
    <w:p w14:paraId="6EB71BAC" w14:textId="77777777" w:rsidR="00DB0988" w:rsidRDefault="00DB0988" w:rsidP="00DB0988">
      <w:pPr>
        <w:rPr>
          <w:rFonts w:ascii="FZQingChunTiS DemiBold" w:eastAsia="FZQingChunTiS DemiBold" w:hAnsi="FZQingChunTiS DemiBold" w:cs="MS Mincho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首先</w:t>
      </w:r>
      <w:r>
        <w:rPr>
          <w:rFonts w:ascii="FZQingChunTiS DemiBold" w:eastAsia="FZQingChunTiS DemiBold" w:hAnsi="FZQingChunTiS DemiBold" w:cs="MS Mincho"/>
          <w:b/>
          <w:bCs/>
          <w:color w:val="333333"/>
          <w:sz w:val="24"/>
          <w:szCs w:val="24"/>
          <w:shd w:val="clear" w:color="auto" w:fill="FFFFFF"/>
          <w:lang w:val="en-US"/>
        </w:rPr>
        <w:t>,</w:t>
      </w:r>
      <w:r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肯定有人会问curl是什么东西呢。</w:t>
      </w:r>
      <w:proofErr w:type="spellStart"/>
      <w:r w:rsidR="00E60E8D">
        <w:rPr>
          <w:rFonts w:ascii="FZQingChunTiS DemiBold" w:eastAsia="FZQingChunTiS DemiBold" w:hAnsi="FZQingChunTiS DemiBold" w:cs="MS Mincho"/>
          <w:b/>
          <w:bCs/>
          <w:color w:val="333333"/>
          <w:sz w:val="24"/>
          <w:szCs w:val="24"/>
          <w:shd w:val="clear" w:color="auto" w:fill="FFFFFF"/>
          <w:lang w:val="en-US"/>
        </w:rPr>
        <w:t>cUrl</w:t>
      </w:r>
      <w:proofErr w:type="spellEnd"/>
      <w:r w:rsidR="00E60E8D"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是一个库，他集成了我们模拟一次请求所需要的一系列功能</w:t>
      </w:r>
      <w:r w:rsidR="00486EA9"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。</w:t>
      </w:r>
    </w:p>
    <w:p w14:paraId="01AD940B" w14:textId="77777777" w:rsidR="000D6A20" w:rsidRDefault="00D7584B" w:rsidP="00DB0988">
      <w:pPr>
        <w:rPr>
          <w:rFonts w:ascii="FZQingChunTiS DemiBold" w:eastAsia="FZQingChunTiS DemiBold" w:hAnsi="FZQingChunTiS DemiBold" w:cs="MS Mincho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具体参数可以在文档中查阅～～这里不细讲了</w:t>
      </w:r>
    </w:p>
    <w:p w14:paraId="7B151587" w14:textId="77777777" w:rsidR="00D7584B" w:rsidRDefault="00F773CB" w:rsidP="007416CA">
      <w:pPr>
        <w:pStyle w:val="af9"/>
        <w:shd w:val="clear" w:color="auto" w:fill="FFFFFF"/>
        <w:spacing w:before="360" w:beforeAutospacing="0" w:after="360" w:afterAutospacing="0" w:line="336" w:lineRule="atLeast"/>
        <w:rPr>
          <w:rFonts w:ascii="FZQingChunTiS DemiBold" w:eastAsia="FZQingChunTiS DemiBold" w:hAnsi="FZQingChunTiS DemiBold" w:cs="MS Mincho"/>
          <w:b/>
          <w:bCs/>
          <w:color w:val="333333"/>
          <w:shd w:val="clear" w:color="auto" w:fill="FFFFFF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  <w:t>3</w:t>
      </w:r>
      <w:r w:rsidR="00D7584B"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  <w:t>正则表达式</w:t>
      </w:r>
    </w:p>
    <w:p w14:paraId="72E7CA56" w14:textId="77777777" w:rsidR="001718B3" w:rsidRDefault="00743DF2" w:rsidP="007416CA">
      <w:pPr>
        <w:pStyle w:val="af9"/>
        <w:shd w:val="clear" w:color="auto" w:fill="FFFFFF"/>
        <w:spacing w:before="360" w:beforeAutospacing="0" w:after="360" w:afterAutospacing="0" w:line="336" w:lineRule="atLeast"/>
        <w:rPr>
          <w:rFonts w:ascii="FZQingChunTiS DemiBold" w:eastAsia="FZQingChunTiS DemiBold" w:hAnsi="FZQingChunTiS DemiBold" w:cs="MS Mincho"/>
          <w:b/>
          <w:bCs/>
          <w:color w:val="333333"/>
          <w:shd w:val="clear" w:color="auto" w:fill="FFFFFF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  <w:t>说完curl，接下来我们讲讲正则表达式。跟上面一样，肯定有人会问，正则表达式是</w:t>
      </w:r>
      <w:r w:rsidR="001718B3"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  <w:t>什么鬼</w:t>
      </w:r>
      <w:r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  <w:t>，</w:t>
      </w:r>
      <w:r w:rsidR="001718B3"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  <w:t>我们为啥要学他</w:t>
      </w:r>
      <w:r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  <w:t>？</w:t>
      </w:r>
    </w:p>
    <w:p w14:paraId="414A448C" w14:textId="77777777" w:rsidR="001718B3" w:rsidRDefault="001718B3" w:rsidP="007416CA">
      <w:pPr>
        <w:pStyle w:val="af9"/>
        <w:shd w:val="clear" w:color="auto" w:fill="FFFFFF"/>
        <w:spacing w:before="360" w:beforeAutospacing="0" w:after="360" w:afterAutospacing="0" w:line="336" w:lineRule="atLeast"/>
        <w:rPr>
          <w:rFonts w:ascii="FZQingChunTiS DemiBold" w:eastAsia="FZQingChunTiS DemiBold" w:hAnsi="FZQingChunTiS DemiBold" w:cs="MS Mincho"/>
          <w:b/>
          <w:bCs/>
          <w:color w:val="333333"/>
          <w:shd w:val="clear" w:color="auto" w:fill="FFFFFF"/>
        </w:rPr>
      </w:pPr>
    </w:p>
    <w:p w14:paraId="593479B6" w14:textId="77777777" w:rsidR="001718B3" w:rsidRDefault="001718B3" w:rsidP="007416CA">
      <w:pPr>
        <w:pStyle w:val="af9"/>
        <w:shd w:val="clear" w:color="auto" w:fill="FFFFFF"/>
        <w:spacing w:before="360" w:beforeAutospacing="0" w:after="360" w:afterAutospacing="0" w:line="336" w:lineRule="atLeast"/>
        <w:rPr>
          <w:rFonts w:ascii="FZQingChunTiS DemiBold" w:eastAsia="FZQingChunTiS DemiBold" w:hAnsi="FZQingChunTiS DemiBold" w:cs="MS Mincho"/>
          <w:b/>
          <w:bCs/>
          <w:color w:val="333333"/>
          <w:shd w:val="clear" w:color="auto" w:fill="FFFFFF"/>
        </w:rPr>
      </w:pPr>
    </w:p>
    <w:p w14:paraId="4D2E2690" w14:textId="77777777" w:rsidR="007416CA" w:rsidRDefault="001718B3" w:rsidP="007416CA">
      <w:pPr>
        <w:pStyle w:val="af9"/>
        <w:shd w:val="clear" w:color="auto" w:fill="FFFFFF"/>
        <w:spacing w:before="360" w:beforeAutospacing="0" w:after="360" w:afterAutospacing="0" w:line="336" w:lineRule="atLeast"/>
        <w:rPr>
          <w:rFonts w:ascii="FZQingChunTiS DemiBold" w:eastAsia="FZQingChunTiS DemiBold" w:hAnsi="FZQingChunTiS DemiBold" w:cs="MS Mincho"/>
          <w:b/>
          <w:bCs/>
          <w:color w:val="333333"/>
          <w:shd w:val="clear" w:color="auto" w:fill="FFFFFF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  <w:lastRenderedPageBreak/>
        <w:t>首先回答第一个问题</w:t>
      </w:r>
    </w:p>
    <w:p w14:paraId="7E8A4E48" w14:textId="4313E376" w:rsidR="001718B3" w:rsidRPr="00AB7212" w:rsidRDefault="001718B3" w:rsidP="00AB7212">
      <w:pPr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  <w:t>正则表达式是一种表示方式，让你可以查找匹配特定准则的文本，</w:t>
      </w:r>
      <w:r w:rsidR="00AB7212" w:rsidRPr="00AB7212">
        <w:rPr>
          <w:rFonts w:ascii="PingFang SC" w:eastAsia="PingFang SC" w:hAnsi="PingFang SC" w:cs="Times New Roman" w:hint="eastAsia"/>
          <w:color w:val="000000"/>
          <w:sz w:val="24"/>
          <w:szCs w:val="24"/>
          <w:lang w:val="en-US"/>
        </w:rPr>
        <w:t>换句话说，</w:t>
      </w:r>
      <w:r w:rsidR="00AB7212" w:rsidRPr="00101954">
        <w:rPr>
          <w:rFonts w:hint="eastAsia"/>
          <w:lang w:val="en-US"/>
        </w:rPr>
        <w:t>正则表达式就是记录文本规则的代码</w:t>
      </w:r>
      <w:r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  <w:t>例如，“以字母a开头的”。此表示方法让你可以写一个表达式，选定或匹配多个数据字符串。</w:t>
      </w:r>
    </w:p>
    <w:p w14:paraId="1AEA168C" w14:textId="77777777" w:rsidR="001718B3" w:rsidRDefault="001718B3" w:rsidP="001718B3">
      <w:pPr>
        <w:pStyle w:val="af9"/>
        <w:shd w:val="clear" w:color="auto" w:fill="FFFFFF"/>
        <w:spacing w:before="360" w:beforeAutospacing="0" w:after="360" w:afterAutospacing="0" w:line="336" w:lineRule="atLeast"/>
        <w:rPr>
          <w:rFonts w:ascii="FZQingChunTiS DemiBold" w:eastAsia="FZQingChunTiS DemiBold" w:hAnsi="FZQingChunTiS DemiBold" w:cs="MS Mincho"/>
          <w:b/>
          <w:bCs/>
          <w:color w:val="333333"/>
          <w:shd w:val="clear" w:color="auto" w:fill="FFFFFF"/>
        </w:rPr>
      </w:pPr>
    </w:p>
    <w:p w14:paraId="216FAC0A" w14:textId="77777777" w:rsidR="001718B3" w:rsidRDefault="001718B3" w:rsidP="001718B3">
      <w:pPr>
        <w:pStyle w:val="af9"/>
        <w:shd w:val="clear" w:color="auto" w:fill="FFFFFF"/>
        <w:spacing w:before="360" w:beforeAutospacing="0" w:after="360" w:afterAutospacing="0" w:line="336" w:lineRule="atLeast"/>
        <w:rPr>
          <w:rFonts w:ascii="FZQingChunTiS DemiBold" w:eastAsia="FZQingChunTiS DemiBold" w:hAnsi="FZQingChunTiS DemiBold" w:cs="MS Mincho"/>
          <w:b/>
          <w:bCs/>
          <w:color w:val="333333"/>
          <w:shd w:val="clear" w:color="auto" w:fill="FFFFFF"/>
        </w:rPr>
      </w:pPr>
    </w:p>
    <w:p w14:paraId="5427B16E" w14:textId="77777777" w:rsidR="001718B3" w:rsidRDefault="001718B3" w:rsidP="001718B3">
      <w:pPr>
        <w:pStyle w:val="af9"/>
        <w:shd w:val="clear" w:color="auto" w:fill="FFFFFF"/>
        <w:spacing w:before="360" w:beforeAutospacing="0" w:after="360" w:afterAutospacing="0" w:line="336" w:lineRule="atLeast"/>
        <w:rPr>
          <w:rFonts w:ascii="FZQingChunTiS DemiBold" w:eastAsia="FZQingChunTiS DemiBold" w:hAnsi="FZQingChunTiS DemiBold" w:cs="MS Mincho"/>
          <w:b/>
          <w:bCs/>
          <w:color w:val="333333"/>
          <w:shd w:val="clear" w:color="auto" w:fill="FFFFFF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  <w:t>如果我们掌握好他，我们就可以优雅的处理各种各样的字符串，并从中匹配到我们需要的信息。</w:t>
      </w:r>
    </w:p>
    <w:p w14:paraId="11CEB2D6" w14:textId="1844B16A" w:rsidR="001718B3" w:rsidRDefault="00166B4C" w:rsidP="001718B3">
      <w:pPr>
        <w:pStyle w:val="af9"/>
        <w:shd w:val="clear" w:color="auto" w:fill="FFFFFF"/>
        <w:spacing w:before="360" w:beforeAutospacing="0" w:after="360" w:afterAutospacing="0" w:line="336" w:lineRule="atLeast"/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  <w:t>首先我们从元字符开始学起～～</w:t>
      </w:r>
    </w:p>
    <w:p w14:paraId="2E309158" w14:textId="0A622047" w:rsidR="00166B4C" w:rsidRDefault="00166B4C" w:rsidP="001718B3">
      <w:pPr>
        <w:pStyle w:val="af9"/>
        <w:shd w:val="clear" w:color="auto" w:fill="FFFFFF"/>
        <w:spacing w:before="360" w:beforeAutospacing="0" w:after="360" w:afterAutospacing="0" w:line="336" w:lineRule="atLeast"/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</w:pPr>
    </w:p>
    <w:p w14:paraId="717CF70B" w14:textId="77777777" w:rsidR="00166B4C" w:rsidRDefault="00166B4C" w:rsidP="001718B3">
      <w:pPr>
        <w:pStyle w:val="af9"/>
        <w:shd w:val="clear" w:color="auto" w:fill="FFFFFF"/>
        <w:spacing w:before="360" w:beforeAutospacing="0" w:after="360" w:afterAutospacing="0" w:line="336" w:lineRule="atLeast"/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</w:pPr>
    </w:p>
    <w:p w14:paraId="621E4420" w14:textId="4936FB76" w:rsidR="00166B4C" w:rsidRDefault="00166B4C" w:rsidP="001718B3">
      <w:pPr>
        <w:pStyle w:val="af9"/>
        <w:shd w:val="clear" w:color="auto" w:fill="FFFFFF"/>
        <w:spacing w:before="360" w:beforeAutospacing="0" w:after="360" w:afterAutospacing="0" w:line="336" w:lineRule="atLeast"/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  <w:t>就如上面写的正则表达式代表一类的字符串。所以肯定需要可以代替一类字符的字符。而这种字符我们称作元字符</w:t>
      </w:r>
      <w:r w:rsidR="0034640F"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  <w:t>。那我们看看元字符有哪些～</w:t>
      </w:r>
    </w:p>
    <w:p w14:paraId="1D0E509B" w14:textId="77777777" w:rsidR="0034640F" w:rsidRDefault="0034640F" w:rsidP="001718B3">
      <w:pPr>
        <w:pStyle w:val="af9"/>
        <w:shd w:val="clear" w:color="auto" w:fill="FFFFFF"/>
        <w:spacing w:before="360" w:beforeAutospacing="0" w:after="360" w:afterAutospacing="0" w:line="336" w:lineRule="atLeast"/>
        <w:rPr>
          <w:rFonts w:ascii="FZQingChunTiS DemiBold" w:eastAsia="FZQingChunTiS DemiBold" w:hAnsi="FZQingChunTiS DemiBold" w:cs="MS Mincho" w:hint="eastAsia"/>
          <w:b/>
          <w:bCs/>
          <w:color w:val="333333"/>
          <w:shd w:val="clear" w:color="auto" w:fill="FFFFFF"/>
        </w:rPr>
      </w:pPr>
    </w:p>
    <w:p w14:paraId="41AF8878" w14:textId="2E1097E8" w:rsidR="007416CA" w:rsidRDefault="0034640F" w:rsidP="007416CA">
      <w:pPr>
        <w:spacing w:after="0" w:line="240" w:lineRule="auto"/>
        <w:ind w:left="0"/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有时候我们</w:t>
      </w:r>
      <w:r w:rsidR="006A3CB2"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会要求匹配一个定长的字符串。</w:t>
      </w:r>
      <w:r w:rsidR="00780204"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例如学号～，我们一般是一个10为长的数字，这样我们怎么匹配呢？</w:t>
      </w:r>
    </w:p>
    <w:p w14:paraId="1FAF95C0" w14:textId="77777777" w:rsidR="00780204" w:rsidRPr="00780204" w:rsidRDefault="00780204" w:rsidP="007416CA">
      <w:pPr>
        <w:spacing w:after="0" w:line="240" w:lineRule="auto"/>
        <w:ind w:left="0"/>
        <w:rPr>
          <w:rFonts w:ascii="Times New Roman" w:eastAsia="Times New Roman" w:hAnsi="Times New Roman" w:cs="Times New Roman" w:hint="eastAsia"/>
          <w:color w:val="auto"/>
          <w:sz w:val="24"/>
          <w:szCs w:val="24"/>
          <w:lang w:val="en-US"/>
        </w:rPr>
      </w:pPr>
    </w:p>
    <w:p w14:paraId="06133D70" w14:textId="7016F19E" w:rsidR="00EF270A" w:rsidRDefault="00780204" w:rsidP="007416CA">
      <w:pPr>
        <w:ind w:left="0"/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这时候我们就会用到正则表达式的限定符了。</w:t>
      </w:r>
    </w:p>
    <w:p w14:paraId="525DB5DE" w14:textId="27D88121" w:rsidR="00780204" w:rsidRDefault="00780204" w:rsidP="007416CA">
      <w:pPr>
        <w:ind w:left="0"/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限定符可以表示某个字符出现的次数</w:t>
      </w:r>
      <w:r w:rsidR="0088757A"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。</w:t>
      </w:r>
    </w:p>
    <w:p w14:paraId="095548DA" w14:textId="77777777" w:rsidR="0088757A" w:rsidRDefault="0088757A" w:rsidP="007416CA">
      <w:pPr>
        <w:ind w:left="0"/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</w:pPr>
    </w:p>
    <w:p w14:paraId="37DE8FBA" w14:textId="112F6C7E" w:rsidR="0088757A" w:rsidRDefault="0088757A" w:rsidP="007416CA">
      <w:pPr>
        <w:ind w:left="0"/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我们注意*他表示匹配任意多个字符。那这任意多个是匹配到哪了？</w:t>
      </w:r>
    </w:p>
    <w:p w14:paraId="6C0B8663" w14:textId="77777777" w:rsidR="0088757A" w:rsidRDefault="0088757A" w:rsidP="007416CA">
      <w:pPr>
        <w:ind w:left="0"/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</w:pPr>
    </w:p>
    <w:p w14:paraId="6361E03C" w14:textId="0DB118E0" w:rsidR="0088757A" w:rsidRDefault="0088757A" w:rsidP="007416CA">
      <w:pPr>
        <w:ind w:left="0"/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、这是我们就要说关于贪婪和懒惰了～</w:t>
      </w:r>
    </w:p>
    <w:p w14:paraId="177F6778" w14:textId="77777777" w:rsidR="0088757A" w:rsidRDefault="0088757A" w:rsidP="007416CA">
      <w:pPr>
        <w:ind w:left="0"/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</w:pPr>
    </w:p>
    <w:p w14:paraId="5E13F847" w14:textId="478FF873" w:rsidR="0088757A" w:rsidRDefault="0088757A" w:rsidP="007416CA">
      <w:pPr>
        <w:ind w:left="0"/>
        <w:rPr>
          <w:rFonts w:ascii="FZQingChunTiS DemiBold" w:eastAsia="FZQingChunTiS DemiBold" w:hAnsi="FZQingChunTiS DemiBold" w:cs="MS Mincho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例如 </w:t>
      </w:r>
      <w:proofErr w:type="spellStart"/>
      <w:r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a</w:t>
      </w:r>
      <w:r>
        <w:rPr>
          <w:rFonts w:ascii="FZQingChunTiS DemiBold" w:eastAsia="FZQingChunTiS DemiBold" w:hAnsi="FZQingChunTiS DemiBold" w:cs="MS Mincho"/>
          <w:b/>
          <w:bCs/>
          <w:color w:val="333333"/>
          <w:sz w:val="24"/>
          <w:szCs w:val="24"/>
          <w:shd w:val="clear" w:color="auto" w:fill="FFFFFF"/>
          <w:lang w:val="en-US"/>
        </w:rPr>
        <w:t>aaa</w:t>
      </w:r>
      <w:r w:rsidR="00590C58">
        <w:rPr>
          <w:rFonts w:ascii="FZQingChunTiS DemiBold" w:eastAsia="FZQingChunTiS DemiBold" w:hAnsi="FZQingChunTiS DemiBold" w:cs="MS Mincho"/>
          <w:b/>
          <w:bCs/>
          <w:color w:val="333333"/>
          <w:sz w:val="24"/>
          <w:szCs w:val="24"/>
          <w:shd w:val="clear" w:color="auto" w:fill="FFFFFF"/>
          <w:lang w:val="en-US"/>
        </w:rPr>
        <w:t>baaaab</w:t>
      </w:r>
      <w:proofErr w:type="spellEnd"/>
    </w:p>
    <w:p w14:paraId="251A8D00" w14:textId="0A4723DD" w:rsidR="003A0544" w:rsidRDefault="003A0544" w:rsidP="007416CA">
      <w:pPr>
        <w:ind w:left="0"/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我们使用 </w:t>
      </w:r>
      <w:r>
        <w:rPr>
          <w:rFonts w:ascii="FZQingChunTiS DemiBold" w:eastAsia="FZQingChunTiS DemiBold" w:hAnsi="FZQingChunTiS DemiBold" w:cs="MS Mincho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.*b </w:t>
      </w:r>
      <w:r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他会匹配到哪里呢？</w:t>
      </w:r>
    </w:p>
    <w:p w14:paraId="705BBBF9" w14:textId="77777777" w:rsidR="003A0544" w:rsidRDefault="003A0544" w:rsidP="007416CA">
      <w:pPr>
        <w:ind w:left="0"/>
        <w:rPr>
          <w:rFonts w:ascii="FZQingChunTiS DemiBold" w:eastAsia="FZQingChunTiS DemiBold" w:hAnsi="FZQingChunTiS DemiBold" w:cs="MS Mincho"/>
          <w:b/>
          <w:bCs/>
          <w:color w:val="333333"/>
          <w:sz w:val="24"/>
          <w:szCs w:val="24"/>
          <w:shd w:val="clear" w:color="auto" w:fill="FFFFFF"/>
          <w:lang w:val="en-US"/>
        </w:rPr>
      </w:pPr>
    </w:p>
    <w:p w14:paraId="33FD7D04" w14:textId="77777777" w:rsidR="00F06CFB" w:rsidRDefault="00F06CFB" w:rsidP="007416CA">
      <w:pPr>
        <w:ind w:left="0"/>
        <w:rPr>
          <w:rFonts w:ascii="FZQingChunTiS DemiBold" w:eastAsia="FZQingChunTiS DemiBold" w:hAnsi="FZQingChunTiS DemiBold" w:cs="MS Mincho"/>
          <w:b/>
          <w:bCs/>
          <w:color w:val="333333"/>
          <w:sz w:val="24"/>
          <w:szCs w:val="24"/>
          <w:shd w:val="clear" w:color="auto" w:fill="FFFFFF"/>
          <w:lang w:val="en-US"/>
        </w:rPr>
      </w:pPr>
    </w:p>
    <w:p w14:paraId="1EB1CD02" w14:textId="1635EB61" w:rsidR="00F06CFB" w:rsidRPr="00F06CFB" w:rsidRDefault="00F06CFB" w:rsidP="00F06CFB">
      <w:pPr>
        <w:spacing w:line="240" w:lineRule="auto"/>
        <w:ind w:left="0"/>
        <w:rPr>
          <w:rFonts w:ascii="FZQingChunTiS DemiBold" w:eastAsia="FZQingChunTiS DemiBold" w:hAnsi="FZQingChunTiS DemiBold" w:cs="MS Mincho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这时候我们想象</w:t>
      </w:r>
      <w:r w:rsidR="00C86C15"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如果</w:t>
      </w:r>
      <w:r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我们要匹配一串相同字符的 </w:t>
      </w:r>
    </w:p>
    <w:p w14:paraId="11AD34BD" w14:textId="09BB2985" w:rsidR="00780204" w:rsidRDefault="00C86C15" w:rsidP="007416CA">
      <w:pPr>
        <w:ind w:left="0"/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</w:pPr>
      <w:r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  <w:t>怎么办呢？</w:t>
      </w:r>
    </w:p>
    <w:p w14:paraId="5E3DF3B4" w14:textId="77777777" w:rsidR="00C86C15" w:rsidRPr="00C86C15" w:rsidRDefault="00C86C15" w:rsidP="007416CA">
      <w:pPr>
        <w:ind w:left="0"/>
        <w:rPr>
          <w:rFonts w:ascii="FZQingChunTiS DemiBold" w:eastAsia="FZQingChunTiS DemiBold" w:hAnsi="FZQingChunTiS DemiBold" w:cs="MS Mincho"/>
          <w:b/>
          <w:bCs/>
          <w:color w:val="333333"/>
          <w:sz w:val="24"/>
          <w:szCs w:val="24"/>
          <w:shd w:val="clear" w:color="auto" w:fill="FFFFFF"/>
          <w:lang w:val="en-US"/>
        </w:rPr>
      </w:pPr>
    </w:p>
    <w:p w14:paraId="3CCCE86A" w14:textId="77777777" w:rsidR="00780204" w:rsidRDefault="00780204" w:rsidP="007416CA">
      <w:pPr>
        <w:ind w:left="0"/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</w:pPr>
    </w:p>
    <w:p w14:paraId="1BFCF55D" w14:textId="77777777" w:rsidR="00780204" w:rsidRPr="007416CA" w:rsidRDefault="00780204" w:rsidP="007416CA">
      <w:pPr>
        <w:ind w:left="0"/>
        <w:rPr>
          <w:rFonts w:ascii="FZQingChunTiS DemiBold" w:eastAsia="FZQingChunTiS DemiBold" w:hAnsi="FZQingChunTiS DemiBold" w:cs="MS Mincho" w:hint="eastAsia"/>
          <w:b/>
          <w:bCs/>
          <w:color w:val="333333"/>
          <w:sz w:val="24"/>
          <w:szCs w:val="24"/>
          <w:shd w:val="clear" w:color="auto" w:fill="FFFFFF"/>
          <w:lang w:val="en-US"/>
        </w:rPr>
      </w:pPr>
    </w:p>
    <w:sectPr w:rsidR="00780204" w:rsidRPr="007416CA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4C4D0" w14:textId="77777777" w:rsidR="00C402F5" w:rsidRDefault="00C402F5">
      <w:pPr>
        <w:spacing w:after="0" w:line="240" w:lineRule="auto"/>
      </w:pPr>
      <w:r>
        <w:separator/>
      </w:r>
    </w:p>
    <w:p w14:paraId="6E4F1715" w14:textId="77777777" w:rsidR="00C402F5" w:rsidRDefault="00C402F5"/>
  </w:endnote>
  <w:endnote w:type="continuationSeparator" w:id="0">
    <w:p w14:paraId="7C4937D1" w14:textId="77777777" w:rsidR="00C402F5" w:rsidRDefault="00C402F5">
      <w:pPr>
        <w:spacing w:after="0" w:line="240" w:lineRule="auto"/>
      </w:pPr>
      <w:r>
        <w:continuationSeparator/>
      </w:r>
    </w:p>
    <w:p w14:paraId="1FEF55D2" w14:textId="77777777" w:rsidR="00C402F5" w:rsidRDefault="00C402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FZQingChunTiS DemiBold">
    <w:panose1 w:val="02000000000000000000"/>
    <w:charset w:val="86"/>
    <w:family w:val="auto"/>
    <w:pitch w:val="variable"/>
    <w:sig w:usb0="A00002BF" w:usb1="184F6CFA" w:usb2="00000012" w:usb3="00000000" w:csb0="00040003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ZQingChunTiS">
    <w:panose1 w:val="02000000000000000000"/>
    <w:charset w:val="86"/>
    <w:family w:val="auto"/>
    <w:pitch w:val="variable"/>
    <w:sig w:usb0="A00002BF" w:usb1="184F6CFA" w:usb2="00000012" w:usb3="00000000" w:csb0="0004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FFAAD6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803C1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410B2" w14:textId="77777777" w:rsidR="00C402F5" w:rsidRDefault="00C402F5">
      <w:pPr>
        <w:spacing w:after="0" w:line="240" w:lineRule="auto"/>
      </w:pPr>
      <w:r>
        <w:separator/>
      </w:r>
    </w:p>
    <w:p w14:paraId="0BA13F35" w14:textId="77777777" w:rsidR="00C402F5" w:rsidRDefault="00C402F5"/>
  </w:footnote>
  <w:footnote w:type="continuationSeparator" w:id="0">
    <w:p w14:paraId="2F858976" w14:textId="77777777" w:rsidR="00C402F5" w:rsidRDefault="00C402F5">
      <w:pPr>
        <w:spacing w:after="0" w:line="240" w:lineRule="auto"/>
      </w:pPr>
      <w:r>
        <w:continuationSeparator/>
      </w:r>
    </w:p>
    <w:p w14:paraId="30F7417F" w14:textId="77777777" w:rsidR="00C402F5" w:rsidRDefault="00C402F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A0"/>
    <w:rsid w:val="00084B9C"/>
    <w:rsid w:val="000D6A20"/>
    <w:rsid w:val="00101954"/>
    <w:rsid w:val="0010498F"/>
    <w:rsid w:val="001066A0"/>
    <w:rsid w:val="00166B4C"/>
    <w:rsid w:val="0016767E"/>
    <w:rsid w:val="001718B3"/>
    <w:rsid w:val="001C758A"/>
    <w:rsid w:val="0034640F"/>
    <w:rsid w:val="003A0544"/>
    <w:rsid w:val="003B2891"/>
    <w:rsid w:val="00404643"/>
    <w:rsid w:val="00427C6A"/>
    <w:rsid w:val="0045138D"/>
    <w:rsid w:val="00486EA9"/>
    <w:rsid w:val="00590C58"/>
    <w:rsid w:val="006163A1"/>
    <w:rsid w:val="006A3CB2"/>
    <w:rsid w:val="006F7EB2"/>
    <w:rsid w:val="00710CD5"/>
    <w:rsid w:val="007416CA"/>
    <w:rsid w:val="00743DF2"/>
    <w:rsid w:val="00780204"/>
    <w:rsid w:val="00803C18"/>
    <w:rsid w:val="008614BA"/>
    <w:rsid w:val="0088757A"/>
    <w:rsid w:val="008A5781"/>
    <w:rsid w:val="008F77A2"/>
    <w:rsid w:val="009606AB"/>
    <w:rsid w:val="00AB7212"/>
    <w:rsid w:val="00B301B3"/>
    <w:rsid w:val="00B53251"/>
    <w:rsid w:val="00C22B6D"/>
    <w:rsid w:val="00C402F5"/>
    <w:rsid w:val="00C765A0"/>
    <w:rsid w:val="00C86C15"/>
    <w:rsid w:val="00D10A3E"/>
    <w:rsid w:val="00D23477"/>
    <w:rsid w:val="00D7584B"/>
    <w:rsid w:val="00DB0988"/>
    <w:rsid w:val="00DE2F71"/>
    <w:rsid w:val="00E0281B"/>
    <w:rsid w:val="00E60E8D"/>
    <w:rsid w:val="00EF270A"/>
    <w:rsid w:val="00F06CFB"/>
    <w:rsid w:val="00F55D81"/>
    <w:rsid w:val="00F773CB"/>
    <w:rsid w:val="00F8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DE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Normal (Web)"/>
    <w:basedOn w:val="a"/>
    <w:uiPriority w:val="99"/>
    <w:semiHidden/>
    <w:unhideWhenUsed/>
    <w:rsid w:val="007416CA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color w:val="auto"/>
      <w:sz w:val="24"/>
      <w:szCs w:val="24"/>
      <w:lang w:val="en-US"/>
    </w:rPr>
  </w:style>
  <w:style w:type="character" w:styleId="HTML">
    <w:name w:val="HTML Code"/>
    <w:basedOn w:val="a0"/>
    <w:uiPriority w:val="99"/>
    <w:semiHidden/>
    <w:unhideWhenUsed/>
    <w:rsid w:val="007416CA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umbf/Library/Containers/com.microsoft.Word/Data/Library/Caches/2052/TM10002082/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73</TotalTime>
  <Pages>3</Pages>
  <Words>112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pumbf Aaron</cp:lastModifiedBy>
  <cp:revision>6</cp:revision>
  <dcterms:created xsi:type="dcterms:W3CDTF">2017-03-17T03:23:00Z</dcterms:created>
  <dcterms:modified xsi:type="dcterms:W3CDTF">2017-03-19T10:32:00Z</dcterms:modified>
</cp:coreProperties>
</file>